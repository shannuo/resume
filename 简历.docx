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40"/>
        </w:tabs>
        <w:ind w:left="638" w:right="-932" w:rightChars="-444" w:hanging="638" w:hangingChars="304"/>
      </w:pP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990600</wp:posOffset>
                </wp:positionV>
                <wp:extent cx="2422525" cy="1004570"/>
                <wp:effectExtent l="0" t="0" r="0" b="0"/>
                <wp:wrapTight wrapText="bothSides">
                  <wp:wrapPolygon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9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5990" cy="1004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/>
                                <w:sz w:val="24"/>
                              </w:rPr>
                              <w:t>籍贯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：重庆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/>
                                <w:sz w:val="24"/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：15805173350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/>
                                <w:sz w:val="24"/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：dengshushan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@qq.com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/>
                                <w:sz w:val="24"/>
                              </w:rPr>
                              <w:t>博客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</w:rPr>
                              <w:fldChar w:fldCharType="begin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</w:rPr>
                              <w:instrText xml:space="preserve"> HYPERLINK "dengshushan.com" </w:instrTex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dengshushan.com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71pt;margin-top:78pt;height:79.1pt;width:190.75pt;mso-wrap-distance-left:9pt;mso-wrap-distance-right:9pt;z-index:251680768;mso-width-relative:page;mso-height-relative:page;" filled="f" stroked="f" coordsize="21600,21600" wrapcoords="0 0 21600 0 21600 21600 0 21600 0 0" o:gfxdata="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L6kUy2wAAAAsBAAAPAAAAAAAAAAEAIAAAACIAAABkcnMvZG93bnJldi54bWxQSwECFAAU&#10;AAAACACHTuJAKoe5TycCAAAp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000000"/>
                          <w:sz w:val="24"/>
                        </w:rPr>
                        <w:t>籍贯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：重庆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000000"/>
                          <w:sz w:val="24"/>
                        </w:rPr>
                        <w:t>电话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：15805173350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000000"/>
                          <w:sz w:val="24"/>
                        </w:rPr>
                        <w:t>邮箱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：dengshushan</w:t>
                      </w:r>
                      <w:r>
                        <w:rPr>
                          <w:rFonts w:ascii="微软雅黑" w:hAnsi="微软雅黑" w:eastAsia="微软雅黑" w:cs="微软雅黑"/>
                          <w:color w:val="000000"/>
                          <w:szCs w:val="21"/>
                        </w:rPr>
                        <w:t>@qq.com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000000"/>
                          <w:sz w:val="24"/>
                        </w:rPr>
                        <w:t>博客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</w:rPr>
                        <w:fldChar w:fldCharType="begin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</w:rPr>
                        <w:instrText xml:space="preserve"> HYPERLINK "dengshushan.com" </w:instrTex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szCs w:val="21"/>
                        </w:rPr>
                        <w:t>dengshushan.com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309245</wp:posOffset>
                </wp:positionH>
                <wp:positionV relativeFrom="paragraph">
                  <wp:posOffset>990600</wp:posOffset>
                </wp:positionV>
                <wp:extent cx="3434715" cy="1243965"/>
                <wp:effectExtent l="0" t="0" r="0" b="0"/>
                <wp:wrapTight wrapText="bothSides">
                  <wp:wrapPolygon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5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175" cy="1004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：邓书珊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/>
                                <w:sz w:val="24"/>
                              </w:rPr>
                              <w:t>学历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：本科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/>
                                <w:sz w:val="24"/>
                              </w:rPr>
                              <w:t>性别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：女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napToGrid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000000"/>
                                <w:sz w:val="24"/>
                              </w:rPr>
                              <w:t>年龄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：21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24.35pt;margin-top:78pt;height:97.95pt;width:270.45pt;mso-wrap-distance-left:9pt;mso-wrap-distance-right:9pt;z-index:251679744;mso-width-relative:page;mso-height-relative:page;" filled="f" stroked="f" coordsize="21600,21600" wrapcoords="0 0 21600 0 21600 21600 0 21600 0 0" o:gfxdata="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gpqpz2wAAAAoBAAAPAAAAAAAAAAEAIAAAACIAAABkcnMvZG93bnJldi54bWxQSwECFAAU&#10;AAAACACHTuJAuBUXJicCAAAp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000000"/>
                          <w:sz w:val="24"/>
                        </w:rPr>
                        <w:t>姓名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：邓书珊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rPr>
                          <w:color w:val="00000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000000"/>
                          <w:sz w:val="24"/>
                        </w:rPr>
                        <w:t>学历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：本科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rPr>
                          <w:color w:val="00000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000000"/>
                          <w:sz w:val="24"/>
                        </w:rPr>
                        <w:t>性别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：女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napToGrid w:val="0"/>
                        <w:rPr>
                          <w:color w:val="000000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000000"/>
                          <w:sz w:val="24"/>
                        </w:rPr>
                        <w:t>年龄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：21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292735</wp:posOffset>
                </wp:positionH>
                <wp:positionV relativeFrom="paragraph">
                  <wp:posOffset>5330190</wp:posOffset>
                </wp:positionV>
                <wp:extent cx="5652770" cy="3334385"/>
                <wp:effectExtent l="0" t="0" r="0" b="0"/>
                <wp:wrapNone/>
                <wp:docPr id="6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820" cy="2394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/>
                                <w:sz w:val="24"/>
                              </w:rPr>
                              <w:t>抓娃娃机小游戏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 xml:space="preserve">                                                       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  <w:lang w:val="en-US" w:eastAsia="zh-CN"/>
                              </w:rPr>
                              <w:t>8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t>项目简介：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抓娃娃小游戏。玩家可以通过键盘左右移动抓竿(移动端可滑动控制)。如果抓竿没有对准娃娃，抓竿自己变短，如果对准了娃娃会和抓竿一起上升。在一定的概率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娃娃不会掉，如果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娃娃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掉落，将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有一个掉落动画。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Cs w:val="21"/>
                              </w:rPr>
                              <w:t>在线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Cs w:val="21"/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instrText xml:space="preserve"> HYPERLINK "dengshushan.com/tryFe/抓娃娃机"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dengshushan.com/tryFe/抓娃娃机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t>技术简介：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动画部分使用jQuery的animate方法实现。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t>负责内容：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个人独立完成。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Cs w:val="21"/>
                              </w:rPr>
                              <w:t>Portfolio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 xml:space="preserve">                                                              201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.7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t>项目简介：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个人作品展示页面模板。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Cs w:val="21"/>
                              </w:rPr>
                              <w:t>项目地址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  <w:lang w:val="en-US" w:eastAsia="zh-CN"/>
                              </w:rPr>
                              <w:instrText xml:space="preserve"> HYPERLINK "dengshushan.com/tryFe/portfolio/build"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szCs w:val="21"/>
                                <w:lang w:val="en-US" w:eastAsia="zh-CN"/>
                              </w:rPr>
                              <w:t>dengshushan.com/tryFe/portfolio/build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t>技术简介：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使用React+Webpack+Bootstrap编写的响应式页面。可以通过增加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JSON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数据来新增个人作品并选择展示卡片的颜色。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t>负责内容：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个人独立完成。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23.05pt;margin-top:419.7pt;height:262.55pt;width:445.1pt;z-index:251663360;mso-width-relative:page;mso-height-relative:page;" filled="f" stroked="f" coordsize="21600,21600" o:gfxdata="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uabCN0AAAALAQAADwAAAAAAAAABACAAAAAiAAAAZHJzL2Rvd25yZXYueG1sUEsBAhQA&#10;FAAAAAgAh07iQJr+br4mAgAAKQ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/>
                          <w:sz w:val="24"/>
                        </w:rPr>
                        <w:t>抓娃娃机小游戏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 xml:space="preserve">                                                       201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  <w:lang w:val="en-US" w:eastAsia="zh-CN"/>
                        </w:rPr>
                        <w:t>8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  <w:t>项目简介：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抓娃娃小游戏。玩家可以通过键盘左右移动抓竿(移动端可滑动控制)。如果抓竿没有对准娃娃，抓竿自己变短，如果对准了娃娃会和抓竿一起上升。在一定的概率</w:t>
                      </w:r>
                      <w:r>
                        <w:rPr>
                          <w:rFonts w:ascii="微软雅黑" w:hAnsi="微软雅黑" w:eastAsia="微软雅黑" w:cs="微软雅黑"/>
                          <w:color w:val="000000"/>
                          <w:szCs w:val="21"/>
                        </w:rPr>
                        <w:t>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娃娃不会掉，如果</w:t>
                      </w:r>
                      <w:r>
                        <w:rPr>
                          <w:rFonts w:ascii="微软雅黑" w:hAnsi="微软雅黑" w:eastAsia="微软雅黑" w:cs="微软雅黑"/>
                          <w:color w:val="000000"/>
                          <w:szCs w:val="21"/>
                        </w:rPr>
                        <w:t>娃娃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掉落，将</w:t>
                      </w:r>
                      <w:r>
                        <w:rPr>
                          <w:rFonts w:ascii="微软雅黑" w:hAnsi="微软雅黑" w:eastAsia="微软雅黑" w:cs="微软雅黑"/>
                          <w:color w:val="000000"/>
                          <w:szCs w:val="21"/>
                        </w:rPr>
                        <w:t>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有一个掉落动画。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Cs w:val="21"/>
                        </w:rPr>
                        <w:t>在线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Cs w:val="21"/>
                        </w:rPr>
                        <w:t>地址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instrText xml:space="preserve"> HYPERLINK "dengshushan.com/tryFe/抓娃娃机"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szCs w:val="21"/>
                        </w:rPr>
                        <w:t>dengshushan.com/tryFe/抓娃娃机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  <w:t>技术简介：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动画部分使用jQuery的animate方法实现。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  <w:t>负责内容：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个人独立完成。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Cs w:val="21"/>
                        </w:rPr>
                        <w:t>Portfolio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 xml:space="preserve">                                                              201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.7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  <w:t>项目简介：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个人作品展示页面模板。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Cs w:val="21"/>
                        </w:rPr>
                        <w:t>项目地址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  <w:lang w:val="en-US" w:eastAsia="zh-CN"/>
                        </w:rPr>
                        <w:instrText xml:space="preserve"> HYPERLINK "dengshushan.com/tryFe/portfolio/build"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szCs w:val="21"/>
                          <w:lang w:val="en-US" w:eastAsia="zh-CN"/>
                        </w:rPr>
                        <w:t>dengshushan.com/tryFe/portfolio/build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  <w:t>技术简介：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使用React+Webpack+Bootstrap编写的响应式页面。可以通过增加</w:t>
                      </w:r>
                      <w:r>
                        <w:rPr>
                          <w:rFonts w:ascii="微软雅黑" w:hAnsi="微软雅黑" w:eastAsia="微软雅黑" w:cs="微软雅黑"/>
                          <w:color w:val="000000"/>
                          <w:szCs w:val="21"/>
                        </w:rPr>
                        <w:t>JSON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数据来新增个人作品并选择展示卡片的颜色。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  <w:t>负责内容：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个人独立完成。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4833620</wp:posOffset>
                </wp:positionV>
                <wp:extent cx="977265" cy="591820"/>
                <wp:effectExtent l="0" t="0" r="13335" b="2540"/>
                <wp:wrapNone/>
                <wp:docPr id="23" name="组合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265" cy="591820"/>
                          <a:chOff x="3568" y="10340"/>
                          <a:chExt cx="1539" cy="932"/>
                        </a:xfrm>
                      </wpg:grpSpPr>
                      <wps:wsp>
                        <wps:cNvPr id="16" name="直接连接符 83"/>
                        <wps:cNvCnPr/>
                        <wps:spPr>
                          <a:xfrm>
                            <a:off x="3953" y="10801"/>
                            <a:ext cx="154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7F7F7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19" name="组合 72"/>
                        <wpg:cNvGrpSpPr/>
                        <wpg:grpSpPr>
                          <a:xfrm>
                            <a:off x="4175" y="10340"/>
                            <a:ext cx="932" cy="932"/>
                            <a:chOff x="6009" y="2864"/>
                            <a:chExt cx="932" cy="932"/>
                          </a:xfrm>
                        </wpg:grpSpPr>
                        <wps:wsp>
                          <wps:cNvPr id="17" name="椭圆 4"/>
                          <wps:cNvSpPr/>
                          <wps:spPr>
                            <a:xfrm>
                              <a:off x="6009" y="2864"/>
                              <a:ext cx="932" cy="932"/>
                            </a:xfrm>
                            <a:prstGeom prst="ellipse">
                              <a:avLst/>
                            </a:prstGeom>
                            <a:solidFill>
                              <a:srgbClr val="7F7F7F"/>
                            </a:solidFill>
                            <a:ln w="12700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18" name="文本框 52"/>
                          <wps:cNvSpPr txBox="1"/>
                          <wps:spPr>
                            <a:xfrm>
                              <a:off x="6051" y="2970"/>
                              <a:ext cx="848" cy="7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168" w:lineRule="auto"/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/>
                                    <w:sz w:val="26"/>
                                    <w:szCs w:val="26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g:grpSp>
                        <wpg:cNvPr id="22" name="组合 88"/>
                        <wpg:cNvGrpSpPr/>
                        <wpg:grpSpPr>
                          <a:xfrm>
                            <a:off x="3568" y="10653"/>
                            <a:ext cx="382" cy="382"/>
                            <a:chOff x="1754" y="9208"/>
                            <a:chExt cx="382" cy="382"/>
                          </a:xfrm>
                        </wpg:grpSpPr>
                        <wps:wsp>
                          <wps:cNvPr id="20" name="椭圆 4"/>
                          <wps:cNvSpPr/>
                          <wps:spPr>
                            <a:xfrm>
                              <a:off x="1754" y="9208"/>
                              <a:ext cx="382" cy="382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  <a:ln w="12700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21" name="椭圆 25"/>
                          <wps:cNvSpPr/>
                          <wps:spPr>
                            <a:xfrm>
                              <a:off x="1821" y="9275"/>
                              <a:ext cx="248" cy="24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noFill/>
                            </a:ln>
                          </wps:spPr>
                          <wps:bodyPr wrap="square" anchor="ctr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90" o:spid="_x0000_s1026" o:spt="203" style="position:absolute;left:0pt;margin-left:-35.6pt;margin-top:380.6pt;height:46.6pt;width:76.95pt;z-index:251673600;mso-width-relative:page;mso-height-relative:page;" coordorigin="3568,10340" coordsize="1539,932" o:gfxdata="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">
                <o:lock v:ext="edit" aspectratio="f"/>
                <v:line id="直接连接符 83" o:spid="_x0000_s1026" o:spt="20" style="position:absolute;left:3953;top:10801;height:0;width:154;" filled="f" stroked="t" coordsize="21600,21600" o:gfxdata="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xn4wbsAAADb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7F7F7F" joinstyle="miter"/>
                  <v:imagedata o:title=""/>
                  <o:lock v:ext="edit" aspectratio="f"/>
                </v:line>
                <v:group id="组合 72" o:spid="_x0000_s1026" o:spt="203" style="position:absolute;left:4175;top:10340;height:932;width:932;" coordorigin="6009,2864" coordsize="932,932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" o:spid="_x0000_s1026" o:spt="3" type="#_x0000_t3" style="position:absolute;left:6009;top:2864;height:932;width:932;v-text-anchor:middle;" fillcolor="#7F7F7F" filled="t" stroked="f" coordsize="21600,21600" o:gfxdata="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YTLB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/>
                    <v:imagedata o:title=""/>
                    <o:lock v:ext="edit" aspectratio="f"/>
                  </v:shape>
                  <v:shape id="文本框 52" o:spid="_x0000_s1026" o:spt="202" type="#_x0000_t202" style="position:absolute;left:6051;top:2970;height:721;width:848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168" w:lineRule="auto"/>
                            <w:jc w:val="center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/>
                              <w:sz w:val="26"/>
                              <w:szCs w:val="26"/>
                            </w:rPr>
                            <w:t>项目经验</w:t>
                          </w:r>
                        </w:p>
                      </w:txbxContent>
                    </v:textbox>
                  </v:shape>
                </v:group>
                <v:group id="组合 88" o:spid="_x0000_s1026" o:spt="203" style="position:absolute;left:3568;top:10653;height:382;width:382;" coordorigin="1754,9208" coordsize="382,382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4" o:spid="_x0000_s1026" o:spt="3" type="#_x0000_t3" style="position:absolute;left:1754;top:9208;height:382;width:382;v-text-anchor:middle;" fillcolor="#7030A0" filled="t" stroked="f" coordsize="21600,21600" o:gfxdata="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YYo9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/>
                    <v:imagedata o:title=""/>
                    <o:lock v:ext="edit" aspectratio="f"/>
                  </v:shape>
                  <v:shape id="椭圆 25" o:spid="_x0000_s1026" o:spt="3" type="#_x0000_t3" style="position:absolute;left:1821;top:9275;height:248;width:248;v-text-anchor:middle;" fillcolor="#FFFFFF" filled="t" stroked="f" coordsize="21600,21600" o:gfxdata="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4/Il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-486410</wp:posOffset>
                </wp:positionH>
                <wp:positionV relativeFrom="paragraph">
                  <wp:posOffset>3040380</wp:posOffset>
                </wp:positionV>
                <wp:extent cx="1001395" cy="591820"/>
                <wp:effectExtent l="0" t="0" r="4445" b="2540"/>
                <wp:wrapNone/>
                <wp:docPr id="48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395" cy="591820"/>
                          <a:chOff x="3595" y="31140"/>
                          <a:chExt cx="1577" cy="932"/>
                        </a:xfrm>
                      </wpg:grpSpPr>
                      <wpg:grpSp>
                        <wpg:cNvPr id="43" name="组合 31"/>
                        <wpg:cNvGrpSpPr/>
                        <wpg:grpSpPr>
                          <a:xfrm>
                            <a:off x="3595" y="31415"/>
                            <a:ext cx="382" cy="382"/>
                            <a:chOff x="2309" y="8780"/>
                            <a:chExt cx="452" cy="452"/>
                          </a:xfrm>
                        </wpg:grpSpPr>
                        <wps:wsp>
                          <wps:cNvPr id="41" name="椭圆 4"/>
                          <wps:cNvSpPr/>
                          <wps:spPr>
                            <a:xfrm>
                              <a:off x="2309" y="8780"/>
                              <a:ext cx="452" cy="452"/>
                            </a:xfrm>
                            <a:prstGeom prst="ellipse">
                              <a:avLst/>
                            </a:prstGeom>
                            <a:solidFill>
                              <a:srgbClr val="92D050"/>
                            </a:solidFill>
                            <a:ln w="12700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42" name="椭圆 30"/>
                          <wps:cNvSpPr/>
                          <wps:spPr>
                            <a:xfrm>
                              <a:off x="2388" y="8859"/>
                              <a:ext cx="294" cy="29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noFill/>
                            </a:ln>
                          </wps:spPr>
                          <wps:bodyPr wrap="square" anchor="ctr" upright="1"/>
                        </wps:wsp>
                      </wpg:grpSp>
                      <wps:wsp>
                        <wps:cNvPr id="44" name="直接连接符 84"/>
                        <wps:cNvCnPr/>
                        <wps:spPr>
                          <a:xfrm>
                            <a:off x="4019" y="31606"/>
                            <a:ext cx="154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7F7F7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47" name="组合 72"/>
                        <wpg:cNvGrpSpPr/>
                        <wpg:grpSpPr>
                          <a:xfrm>
                            <a:off x="4240" y="31140"/>
                            <a:ext cx="932" cy="932"/>
                            <a:chOff x="6009" y="2864"/>
                            <a:chExt cx="932" cy="932"/>
                          </a:xfrm>
                        </wpg:grpSpPr>
                        <wps:wsp>
                          <wps:cNvPr id="45" name="椭圆 4"/>
                          <wps:cNvSpPr/>
                          <wps:spPr>
                            <a:xfrm>
                              <a:off x="6009" y="2864"/>
                              <a:ext cx="932" cy="932"/>
                            </a:xfrm>
                            <a:prstGeom prst="ellipse">
                              <a:avLst/>
                            </a:prstGeom>
                            <a:solidFill>
                              <a:srgbClr val="7F7F7F"/>
                            </a:solidFill>
                            <a:ln w="12700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46" name="文本框 52"/>
                          <wps:cNvSpPr txBox="1"/>
                          <wps:spPr>
                            <a:xfrm>
                              <a:off x="6051" y="2970"/>
                              <a:ext cx="848" cy="7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168" w:lineRule="auto"/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/>
                                    <w:sz w:val="26"/>
                                    <w:szCs w:val="26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3" o:spid="_x0000_s1026" o:spt="203" style="position:absolute;left:0pt;margin-left:-38.3pt;margin-top:239.4pt;height:46.6pt;width:78.85pt;z-index:251676672;mso-width-relative:page;mso-height-relative:page;" coordorigin="3595,31140" coordsize="1577,932" o:gfxdata="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">
                <o:lock v:ext="edit" aspectratio="f"/>
                <v:group id="组合 31" o:spid="_x0000_s1026" o:spt="203" style="position:absolute;left:3595;top:31415;height:382;width:382;" coordorigin="2309,8780" coordsize="452,452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" o:spid="_x0000_s1026" o:spt="3" type="#_x0000_t3" style="position:absolute;left:2309;top:8780;height:452;width:452;v-text-anchor:middle;" fillcolor="#92D050" filled="t" stroked="f" coordsize="21600,21600" o:gfxdata="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7ceN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/>
                    <v:imagedata o:title=""/>
                    <o:lock v:ext="edit" aspectratio="f"/>
                  </v:shape>
                  <v:shape id="椭圆 30" o:spid="_x0000_s1026" o:spt="3" type="#_x0000_t3" style="position:absolute;left:2388;top:8859;height:294;width:294;v-text-anchor:middle;" fillcolor="#FFFFFF" filled="t" stroked="f" coordsize="21600,21600" o:gfxdata="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O6J8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/>
                    <v:imagedata o:title=""/>
                    <o:lock v:ext="edit" aspectratio="f"/>
                  </v:shape>
                </v:group>
                <v:line id="直接连接符 84" o:spid="_x0000_s1026" o:spt="20" style="position:absolute;left:4019;top:31606;height:0;width:154;" filled="f" stroked="t" coordsize="21600,21600" o:gfxdata="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TsML4A&#10;AADbAAAADwAAAAAAAAABACAAAAAiAAAAZHJzL2Rvd25yZXYueG1sUEsBAhQAFAAAAAgAh07iQDMv&#10;BZ47AAAAOQAAABAAAAAAAAAAAQAgAAAADQEAAGRycy9zaGFwZXhtbC54bWxQSwUGAAAAAAYABgBb&#10;AQAAtwMAAAAA&#10;">
                  <v:fill on="f" focussize="0,0"/>
                  <v:stroke weight="3pt" color="#7F7F7F" joinstyle="miter"/>
                  <v:imagedata o:title=""/>
                  <o:lock v:ext="edit" aspectratio="f"/>
                </v:line>
                <v:group id="组合 72" o:spid="_x0000_s1026" o:spt="203" style="position:absolute;left:4240;top:31140;height:932;width:932;" coordorigin="6009,2864" coordsize="932,932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4" o:spid="_x0000_s1026" o:spt="3" type="#_x0000_t3" style="position:absolute;left:6009;top:2864;height:932;width:932;v-text-anchor:middle;" fillcolor="#7F7F7F" filled="t" stroked="f" coordsize="21600,21600" o:gfxdata="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qd/2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/>
                    <v:imagedata o:title=""/>
                    <o:lock v:ext="edit" aspectratio="f"/>
                  </v:shape>
                  <v:shape id="文本框 52" o:spid="_x0000_s1026" o:spt="202" type="#_x0000_t202" style="position:absolute;left:6051;top:2970;height:721;width:848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168" w:lineRule="auto"/>
                            <w:jc w:val="center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/>
                              <w:sz w:val="26"/>
                              <w:szCs w:val="26"/>
                            </w:rPr>
                            <w:t>专业技能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2696210</wp:posOffset>
                </wp:positionV>
                <wp:extent cx="5793105" cy="2459355"/>
                <wp:effectExtent l="0" t="0" r="0" b="0"/>
                <wp:wrapNone/>
                <wp:docPr id="39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9420" cy="153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right="214" w:rightChars="102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南京农业大学        计算机科学与技术        学士学位         2013.09 - 2017.06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t>Web开发语言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color w:val="000000"/>
                                <w:szCs w:val="21"/>
                              </w:rPr>
                              <w:t>HTML，CSS，JS，PHP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t>Web开发框架：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color w:val="000000"/>
                                <w:szCs w:val="21"/>
                              </w:rPr>
                              <w:t>Bootstrap，jQuery，React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color w:val="000000"/>
                                <w:szCs w:val="21"/>
                              </w:rPr>
                              <w:t>ThinkPHP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t>数据库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color w:val="000000"/>
                                <w:sz w:val="24"/>
                              </w:rPr>
                              <w:t>Oracle，</w:t>
                            </w:r>
                            <w:r>
                              <w:rPr>
                                <w:rFonts w:ascii="Times New Roman" w:hAnsi="Times New Roman" w:eastAsia="微软雅黑"/>
                                <w:color w:val="000000"/>
                                <w:szCs w:val="21"/>
                              </w:rPr>
                              <w:t>MySQL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hint="eastAsia" w:ascii="Times New Roman" w:hAnsi="Times New Roman" w:eastAsia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Times New Roman" w:hAnsi="Times New Roman" w:eastAsia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t>数据库工具：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color w:val="000000"/>
                                <w:szCs w:val="21"/>
                              </w:rPr>
                              <w:t>PL/SQL Developer，phpMyAdmin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t>其他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t>语言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color w:val="000000"/>
                                <w:szCs w:val="21"/>
                              </w:rPr>
                              <w:t>C#，C++，Java</w:t>
                            </w:r>
                          </w:p>
                          <w:p>
                            <w:pPr>
                              <w:snapToGrid w:val="0"/>
                              <w:ind w:left="420"/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24.45pt;margin-top:212.3pt;height:193.65pt;width:456.15pt;z-index:251662336;mso-width-relative:page;mso-height-relative:page;" filled="f" stroked="f" coordsize="21600,21600" o:gfxdata="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kA0HtsAAAAKAQAADwAAAAAAAAABACAAAAAiAAAAZHJzL2Rvd25yZXYueG1sUEsBAhQA&#10;FAAAAAgAh07iQAoakX0oAgAAKQQAAA4AAAAAAAAAAQAgAAAAKg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ind w:right="214" w:rightChars="102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南京农业大学        计算机科学与技术        学士学位         2013.09 - 2017.06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</w:pP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  <w:t>Web开发语言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Fonts w:hint="eastAsia" w:ascii="Times New Roman" w:hAnsi="Times New Roman" w:eastAsia="微软雅黑"/>
                          <w:color w:val="000000"/>
                          <w:szCs w:val="21"/>
                        </w:rPr>
                        <w:t>HTML，CSS，JS，PHP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  <w:t>Web开发框架：</w:t>
                      </w:r>
                      <w:r>
                        <w:rPr>
                          <w:rFonts w:hint="eastAsia" w:ascii="Times New Roman" w:hAnsi="Times New Roman" w:eastAsia="微软雅黑"/>
                          <w:color w:val="000000"/>
                          <w:szCs w:val="21"/>
                        </w:rPr>
                        <w:t>Bootstrap，jQuery，React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，</w:t>
                      </w:r>
                      <w:r>
                        <w:rPr>
                          <w:rFonts w:hint="eastAsia" w:ascii="Times New Roman" w:hAnsi="Times New Roman" w:eastAsia="微软雅黑"/>
                          <w:color w:val="000000"/>
                          <w:szCs w:val="21"/>
                        </w:rPr>
                        <w:t>ThinkPHP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hint="eastAsia" w:ascii="Times New Roman" w:hAnsi="Times New Roman" w:eastAsia="微软雅黑"/>
                          <w:b/>
                          <w:bCs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  <w:t>数据库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Fonts w:hint="eastAsia" w:ascii="Times New Roman" w:hAnsi="Times New Roman" w:eastAsia="微软雅黑"/>
                          <w:color w:val="000000"/>
                          <w:sz w:val="24"/>
                        </w:rPr>
                        <w:t>Oracle，</w:t>
                      </w:r>
                      <w:r>
                        <w:rPr>
                          <w:rFonts w:ascii="Times New Roman" w:hAnsi="Times New Roman" w:eastAsia="微软雅黑"/>
                          <w:color w:val="000000"/>
                          <w:szCs w:val="21"/>
                        </w:rPr>
                        <w:t>MySQL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hint="eastAsia" w:ascii="Times New Roman" w:hAnsi="Times New Roman" w:eastAsia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Times New Roman" w:hAnsi="Times New Roman" w:eastAsia="微软雅黑"/>
                          <w:b/>
                          <w:bCs/>
                          <w:color w:val="000000"/>
                          <w:szCs w:val="21"/>
                        </w:rPr>
                        <w:t>数据库工具：</w:t>
                      </w:r>
                      <w:r>
                        <w:rPr>
                          <w:rFonts w:hint="eastAsia" w:ascii="Times New Roman" w:hAnsi="Times New Roman" w:eastAsia="微软雅黑"/>
                          <w:color w:val="000000"/>
                          <w:szCs w:val="21"/>
                        </w:rPr>
                        <w:t>PL/SQL Developer，phpMyAdmin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hint="eastAsia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  <w:t>其他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  <w:t>语言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Fonts w:hint="eastAsia" w:ascii="Times New Roman" w:hAnsi="Times New Roman" w:eastAsia="微软雅黑"/>
                          <w:color w:val="000000"/>
                          <w:szCs w:val="21"/>
                        </w:rPr>
                        <w:t>C#，C++，Java</w:t>
                      </w:r>
                    </w:p>
                    <w:p>
                      <w:pPr>
                        <w:snapToGrid w:val="0"/>
                        <w:ind w:left="420"/>
                        <w:rPr>
                          <w:rFonts w:hint="eastAsia"/>
                          <w:color w:val="00000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-218440</wp:posOffset>
                </wp:positionH>
                <wp:positionV relativeFrom="paragraph">
                  <wp:posOffset>2380615</wp:posOffset>
                </wp:positionV>
                <wp:extent cx="97790" cy="0"/>
                <wp:effectExtent l="0" t="6350" r="8890" b="24130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7F7F7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7.2pt;margin-top:187.45pt;height:0pt;width:7.7pt;z-index:251666432;mso-width-relative:page;mso-height-relative:page;" filled="f" stroked="t" coordsize="21600,21600" o:gfxdata="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yNd+T2QAAAAsBAAAPAAAAAAAAAAEAIAAAACIA&#10;AABkcnMvZG93bnJldi54bWxQSwECFAAUAAAACACHTuJAtsvxLc8BAAByAwAADgAAAAAAAAABACAA&#10;AAAoAQAAZHJzL2Uyb0RvYy54bWxQSwUGAAAAAAYABgBZAQAAaQUAAAAA&#10;">
                <v:fill on="f" focussize="0,0"/>
                <v:stroke weight="3pt" color="#7F7F7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-473075</wp:posOffset>
                </wp:positionH>
                <wp:positionV relativeFrom="paragraph">
                  <wp:posOffset>2094230</wp:posOffset>
                </wp:positionV>
                <wp:extent cx="966470" cy="591820"/>
                <wp:effectExtent l="0" t="0" r="8890" b="2540"/>
                <wp:wrapNone/>
                <wp:docPr id="31" name="组合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6470" cy="591820"/>
                          <a:chOff x="5714" y="5366"/>
                          <a:chExt cx="1522" cy="932"/>
                        </a:xfrm>
                      </wpg:grpSpPr>
                      <wpg:grpSp>
                        <wpg:cNvPr id="27" name="组合 72"/>
                        <wpg:cNvGrpSpPr/>
                        <wpg:grpSpPr>
                          <a:xfrm>
                            <a:off x="6304" y="5366"/>
                            <a:ext cx="932" cy="932"/>
                            <a:chOff x="6009" y="2864"/>
                            <a:chExt cx="932" cy="932"/>
                          </a:xfrm>
                        </wpg:grpSpPr>
                        <wps:wsp>
                          <wps:cNvPr id="24" name="椭圆 4"/>
                          <wps:cNvSpPr/>
                          <wps:spPr>
                            <a:xfrm>
                              <a:off x="6009" y="2864"/>
                              <a:ext cx="932" cy="932"/>
                            </a:xfrm>
                            <a:prstGeom prst="ellipse">
                              <a:avLst/>
                            </a:prstGeom>
                            <a:solidFill>
                              <a:srgbClr val="7F7F7F"/>
                            </a:solidFill>
                            <a:ln w="12700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25" name="文本框 52"/>
                          <wps:cNvSpPr txBox="1"/>
                          <wps:spPr>
                            <a:xfrm>
                              <a:off x="6051" y="2970"/>
                              <a:ext cx="848" cy="7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168" w:lineRule="auto"/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g:grpSp>
                        <wpg:cNvPr id="30" name="组合 29"/>
                        <wpg:cNvGrpSpPr/>
                        <wpg:grpSpPr>
                          <a:xfrm>
                            <a:off x="5714" y="5640"/>
                            <a:ext cx="382" cy="382"/>
                            <a:chOff x="2309" y="6980"/>
                            <a:chExt cx="452" cy="452"/>
                          </a:xfrm>
                        </wpg:grpSpPr>
                        <wps:wsp>
                          <wps:cNvPr id="28" name="椭圆 4"/>
                          <wps:cNvSpPr/>
                          <wps:spPr>
                            <a:xfrm>
                              <a:off x="2309" y="6980"/>
                              <a:ext cx="452" cy="452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 w="12700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29" name="椭圆 27"/>
                          <wps:cNvSpPr/>
                          <wps:spPr>
                            <a:xfrm>
                              <a:off x="2388" y="7059"/>
                              <a:ext cx="294" cy="29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noFill/>
                            </a:ln>
                          </wps:spPr>
                          <wps:bodyPr wrap="square" anchor="ctr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2" o:spid="_x0000_s1026" o:spt="203" style="position:absolute;left:0pt;margin-left:-37.25pt;margin-top:164.9pt;height:46.6pt;width:76.1pt;z-index:251674624;mso-width-relative:page;mso-height-relative:page;" coordorigin="5714,5366" coordsize="1522,932" o:gfxdata="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DlBPZS2wAAAAoBAAAPAAAAAAAAAAEAIAAAACIAAABkcnMvZG93bnJldi54bWxQ&#10;SwECFAAUAAAACACHTuJA7S14HEoDAACrCwAADgAAAAAAAAABACAAAAAqAQAAZHJzL2Uyb0RvYy54&#10;bWxQSwUGAAAAAAYABgBZAQAA5gYAAAAA&#10;">
                <o:lock v:ext="edit" aspectratio="f"/>
                <v:group id="组合 72" o:spid="_x0000_s1026" o:spt="203" style="position:absolute;left:6304;top:5366;height:932;width:932;" coordorigin="6009,2864" coordsize="932,932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4" o:spid="_x0000_s1026" o:spt="3" type="#_x0000_t3" style="position:absolute;left:6009;top:2864;height:932;width:932;v-text-anchor:middle;" fillcolor="#7F7F7F" filled="t" stroked="f" coordsize="21600,21600" o:gfxdata="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M6n8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/>
                    <v:imagedata o:title=""/>
                    <o:lock v:ext="edit" aspectratio="f"/>
                  </v:shape>
                  <v:shape id="文本框 52" o:spid="_x0000_s1026" o:spt="202" type="#_x0000_t202" style="position:absolute;left:6051;top:2970;height:721;width:848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168" w:lineRule="auto"/>
                            <w:jc w:val="center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group id="组合 29" o:spid="_x0000_s1026" o:spt="203" style="position:absolute;left:5714;top:5640;height:382;width:382;" coordorigin="2309,6980" coordsize="452,452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椭圆 4" o:spid="_x0000_s1026" o:spt="3" type="#_x0000_t3" style="position:absolute;left:2309;top:6980;height:452;width:452;v-text-anchor:middle;" fillcolor="#00B0F0" filled="t" stroked="f" coordsize="21600,21600" o:gfxdata="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5gFa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/>
                    <v:imagedata o:title=""/>
                    <o:lock v:ext="edit" aspectratio="f"/>
                  </v:shape>
                  <v:shape id="椭圆 27" o:spid="_x0000_s1026" o:spt="3" type="#_x0000_t3" style="position:absolute;left:2388;top:7059;height:294;width:294;v-text-anchor:middle;" fillcolor="#FFFFFF" filled="t" stroked="f" coordsize="21600,21600" o:gfxdata="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5X+I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-1147445</wp:posOffset>
                </wp:positionH>
                <wp:positionV relativeFrom="paragraph">
                  <wp:posOffset>-757555</wp:posOffset>
                </wp:positionV>
                <wp:extent cx="7593330" cy="901065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13635" y="160020"/>
                          <a:ext cx="1727200" cy="777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9FCFC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9FCFC"/>
                                <w:sz w:val="60"/>
                                <w:szCs w:val="60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.35pt;margin-top:-59.65pt;height:70.95pt;width:597.9pt;z-index:251667456;mso-width-relative:page;mso-height-relative:page;" filled="f" stroked="f" coordsize="21600,21600" o:gfxdata="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uqWIHdAAAADQEAAA8AAAAAAAAAAQAgAAAAIgAAAGRycy9kb3ducmV2&#10;LnhtbFBLAQIUABQAAAAIAIdO4kACjpVBMAIAADMEAAAOAAAAAAAAAAEAIAAAACw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9FCFC"/>
                          <w:sz w:val="60"/>
                          <w:szCs w:val="6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9FCFC"/>
                          <w:sz w:val="60"/>
                          <w:szCs w:val="60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-255905</wp:posOffset>
                </wp:positionV>
                <wp:extent cx="64135" cy="9142095"/>
                <wp:effectExtent l="63500" t="63500" r="70485" b="75565"/>
                <wp:wrapNone/>
                <wp:docPr id="1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" cy="914209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diamond" w="lg" len="lg"/>
                          <a:tailEnd type="diamond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连接符 2" o:spid="_x0000_s1026" o:spt="32" type="#_x0000_t32" style="position:absolute;left:0pt;margin-left:-35.6pt;margin-top:-20.15pt;height:719.85pt;width:5.05pt;z-index:251670528;mso-width-relative:page;mso-height-relative:page;" filled="f" stroked="t" coordsize="21600,21600" o:gfxdata="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PBJebXb&#10;AAAADAEAAA8AAAAAAAAAAQAgAAAAIgAAAGRycy9kb3ducmV2LnhtbFBLAQIUABQAAAAIAIdO4kAo&#10;fz8v5AEAAKoDAAAOAAAAAAAAAAEAIAAAACoBAABkcnMvZTJvRG9jLnhtbFBLBQYAAAAABgAGAFkB&#10;AACABQAAAAA=&#10;">
                <v:fill on="f" focussize="0,0"/>
                <v:stroke weight="1.5pt" color="#000000" joinstyle="miter" startarrow="diamond" startarrowwidth="wide" startarrowlength="long" endarrow="diamond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-1158240</wp:posOffset>
                </wp:positionH>
                <wp:positionV relativeFrom="paragraph">
                  <wp:posOffset>-929640</wp:posOffset>
                </wp:positionV>
                <wp:extent cx="7662545" cy="1156335"/>
                <wp:effectExtent l="0" t="0" r="3175" b="19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2545" cy="1156335"/>
                        </a:xfrm>
                        <a:prstGeom prst="rect">
                          <a:avLst/>
                        </a:prstGeom>
                        <a:solidFill>
                          <a:srgbClr val="2E75B6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2pt;margin-top:-73.2pt;height:91.05pt;width:603.35pt;z-index:251658240;v-text-anchor:middle;mso-width-relative:page;mso-height-relative:page;" fillcolor="#2E75B6" filled="t" stroked="f" coordsize="21600,21600" o:gfxdata="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Il6a+bcAAAADQEAAA8AAAAAAAAAAQAgAAAAIgAAAGRycy9kb3ducmV2LnhtbFBLAQIUABQA&#10;AAAIAIdO4kA2kGfRswEAADcDAAAOAAAAAAAAAAEAIAAAACsBAABkcnMvZTJvRG9jLnhtbFBLBQYA&#10;AAAABgAGAFkBAABQBQAAAAA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color w:val="FFFFFF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4726305</wp:posOffset>
            </wp:positionH>
            <wp:positionV relativeFrom="paragraph">
              <wp:posOffset>615950</wp:posOffset>
            </wp:positionV>
            <wp:extent cx="1113155" cy="1484630"/>
            <wp:effectExtent l="0" t="0" r="14605" b="8890"/>
            <wp:wrapNone/>
            <wp:docPr id="11" name="图片 75" descr="C:\Users\shan\Desktop\证件照.jpg证件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5" descr="C:\Users\shan\Desktop\证件照.jpg证件照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3155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FFFF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-111760</wp:posOffset>
                </wp:positionH>
                <wp:positionV relativeFrom="paragraph">
                  <wp:posOffset>525780</wp:posOffset>
                </wp:positionV>
                <wp:extent cx="591820" cy="591820"/>
                <wp:effectExtent l="0" t="0" r="2540" b="2540"/>
                <wp:wrapNone/>
                <wp:docPr id="6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20" cy="591820"/>
                          <a:chOff x="6009" y="2864"/>
                          <a:chExt cx="932" cy="932"/>
                        </a:xfrm>
                      </wpg:grpSpPr>
                      <wps:wsp>
                        <wps:cNvPr id="4" name="椭圆 4"/>
                        <wps:cNvSpPr/>
                        <wps:spPr>
                          <a:xfrm>
                            <a:off x="6009" y="2864"/>
                            <a:ext cx="932" cy="932"/>
                          </a:xfrm>
                          <a:prstGeom prst="ellipse">
                            <a:avLst/>
                          </a:prstGeom>
                          <a:solidFill>
                            <a:srgbClr val="7F7F7F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s:wsp>
                        <wps:cNvPr id="5" name="文本框 52"/>
                        <wps:cNvSpPr txBox="1"/>
                        <wps:spPr>
                          <a:xfrm>
                            <a:off x="6051" y="2970"/>
                            <a:ext cx="848" cy="7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168" w:lineRule="auto"/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z w:val="26"/>
                                  <w:szCs w:val="26"/>
                                </w:rPr>
                                <w:t>基本</w:t>
                              </w:r>
                            </w:p>
                            <w:p>
                              <w:pPr>
                                <w:snapToGrid w:val="0"/>
                                <w:spacing w:line="168" w:lineRule="auto"/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z w:val="26"/>
                                  <w:szCs w:val="26"/>
                                </w:rPr>
                                <w:t>资料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2" o:spid="_x0000_s1026" o:spt="203" style="position:absolute;left:0pt;margin-left:-8.8pt;margin-top:41.4pt;height:46.6pt;width:46.6pt;z-index:251661312;mso-width-relative:page;mso-height-relative:page;" coordorigin="6009,2864" coordsize="932,932" o:gfxdata="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0JLi/YAAAACQEAAA8AAAAAAAAAAQAgAAAAIgAAAGRy&#10;cy9kb3ducmV2LnhtbFBLAQIUABQAAAAIAIdO4kBhxTr7dwIAAO0FAAAOAAAAAAAAAAEAIAAAACcB&#10;AABkcnMvZTJvRG9jLnhtbFBLBQYAAAAABgAGAFkBAAAQBgAAAAA=&#10;">
                <o:lock v:ext="edit" aspectratio="f"/>
                <v:shape id="_x0000_s1026" o:spid="_x0000_s1026" o:spt="3" type="#_x0000_t3" style="position:absolute;left:6009;top:2864;height:932;width:932;v-text-anchor:middle;" fillcolor="#7F7F7F" filled="t" stroked="f" coordsize="21600,21600" o:gfxdata="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hLQk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/>
                  <v:imagedata o:title=""/>
                  <o:lock v:ext="edit" aspectratio="f"/>
                </v:shape>
                <v:shape id="文本框 52" o:spid="_x0000_s1026" o:spt="202" type="#_x0000_t202" style="position:absolute;left:6051;top:2970;height:721;width:848;" filled="f" stroked="f" coordsize="21600,21600" o:gfxdata="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kpHL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168" w:lineRule="auto"/>
                          <w:jc w:val="center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z w:val="26"/>
                            <w:szCs w:val="26"/>
                          </w:rPr>
                          <w:t>基本</w:t>
                        </w:r>
                      </w:p>
                      <w:p>
                        <w:pPr>
                          <w:snapToGrid w:val="0"/>
                          <w:spacing w:line="168" w:lineRule="auto"/>
                          <w:jc w:val="center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z w:val="26"/>
                            <w:szCs w:val="26"/>
                          </w:rPr>
                          <w:t>资料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FFFF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798195</wp:posOffset>
                </wp:positionV>
                <wp:extent cx="97790" cy="0"/>
                <wp:effectExtent l="0" t="6350" r="8890" b="24130"/>
                <wp:wrapNone/>
                <wp:docPr id="3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7F7F7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" o:spid="_x0000_s1026" o:spt="20" style="position:absolute;left:0pt;margin-left:-18.6pt;margin-top:62.85pt;height:0pt;width:7.7pt;z-index:251660288;mso-width-relative:page;mso-height-relative:page;" filled="f" stroked="t" coordsize="21600,21600" o:gfxdata="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4z44nYAAAACwEAAA8AAAAAAAAA&#10;AQAgAAAAIgAAAGRycy9kb3ducmV2LnhtbFBLAQIUABQAAAAIAIdO4kA/1+B42AEAAJQDAAAOAAAA&#10;AAAAAAEAIAAAACcBAABkcnMvZTJvRG9jLnhtbFBLBQYAAAAABgAGAFkBAABxBQAAAAA=&#10;">
                <v:fill on="f" focussize="0,0"/>
                <v:stroke weight="3pt" color="#7F7F7F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FFFFFF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-486410</wp:posOffset>
                </wp:positionH>
                <wp:positionV relativeFrom="paragraph">
                  <wp:posOffset>678180</wp:posOffset>
                </wp:positionV>
                <wp:extent cx="242570" cy="242570"/>
                <wp:effectExtent l="0" t="0" r="1270" b="127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570" cy="242570"/>
                          <a:chOff x="2309" y="4214"/>
                          <a:chExt cx="452" cy="452"/>
                        </a:xfrm>
                        <a:effectLst/>
                      </wpg:grpSpPr>
                      <wps:wsp>
                        <wps:cNvPr id="13" name="椭圆 4"/>
                        <wps:cNvSpPr/>
                        <wps:spPr>
                          <a:xfrm>
                            <a:off x="2309" y="4214"/>
                            <a:ext cx="452" cy="452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椭圆 5"/>
                        <wps:cNvSpPr/>
                        <wps:spPr>
                          <a:xfrm>
                            <a:off x="2388" y="4293"/>
                            <a:ext cx="294" cy="29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8.3pt;margin-top:53.4pt;height:19.1pt;width:19.1pt;z-index:251671552;mso-width-relative:page;mso-height-relative:page;" coordorigin="2309,4214" coordsize="452,452" o:gfxdata="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DGteBLaAAAACwEA&#10;AA8AAAAAAAAAAQAgAAAAIgAAAGRycy9kb3ducmV2LnhtbFBLAQIUABQAAAAIAIdO4kBjiDKO/AIA&#10;AMkIAAAOAAAAAAAAAAEAIAAAACkBAABkcnMvZTJvRG9jLnhtbFBLBQYAAAAABgAGAFkBAACXBgAA&#10;AAA=&#10;">
                <o:lock v:ext="edit" aspectratio="f"/>
                <v:shape id="椭圆 4" o:spid="_x0000_s1026" o:spt="3" type="#_x0000_t3" style="position:absolute;left:2309;top:4214;height:452;width:452;v-text-anchor:middle;" fillcolor="#FF0000" filled="t" stroked="f" coordsize="21600,21600" o:gfxdata="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txBJu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5" o:spid="_x0000_s1026" o:spt="3" type="#_x0000_t3" style="position:absolute;left:2388;top:4293;height:294;width:294;v-text-anchor:middle;" fillcolor="#FFFFFF" filled="t" stroked="f" coordsize="21600,21600" o:gfxdata="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Tt4zC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FFFFFF"/>
        </w:rPr>
        <w:br w:type="page"/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340360</wp:posOffset>
                </wp:positionH>
                <wp:positionV relativeFrom="paragraph">
                  <wp:posOffset>8307070</wp:posOffset>
                </wp:positionV>
                <wp:extent cx="5727065" cy="858520"/>
                <wp:effectExtent l="0" t="0" r="0" b="0"/>
                <wp:wrapNone/>
                <wp:docPr id="69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065" cy="1049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校合唱团成员，多次参加校园合唱活动。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校话剧团成员，多次主演校园话剧，并因此获得“校艺术团优秀团员”。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26.8pt;margin-top:654.1pt;height:67.6pt;width:450.95pt;z-index:251664384;mso-width-relative:page;mso-height-relative:page;" filled="f" stroked="f" coordsize="21600,21600" o:gfxdata="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HdrlBtwAAAAMAQAADwAAAAAAAAABACAAAAAiAAAAZHJzL2Rvd25yZXYueG1sUEsBAhQA&#10;FAAAAAgAh07iQDXzyLo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jc w:val="left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校合唱团成员，多次参加校园合唱活动。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jc w:val="left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校话剧团成员，多次主演校园话剧，并因此获得“校艺术团优秀团员”。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7487285</wp:posOffset>
                </wp:positionV>
                <wp:extent cx="977265" cy="591820"/>
                <wp:effectExtent l="0" t="0" r="13335" b="2540"/>
                <wp:wrapNone/>
                <wp:docPr id="40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265" cy="591820"/>
                          <a:chOff x="3568" y="10340"/>
                          <a:chExt cx="1539" cy="932"/>
                        </a:xfrm>
                      </wpg:grpSpPr>
                      <wps:wsp>
                        <wps:cNvPr id="32" name="直接连接符 83"/>
                        <wps:cNvCnPr/>
                        <wps:spPr>
                          <a:xfrm>
                            <a:off x="3953" y="10801"/>
                            <a:ext cx="154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7F7F7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g:grpSp>
                        <wpg:cNvPr id="35" name="组合 72"/>
                        <wpg:cNvGrpSpPr/>
                        <wpg:grpSpPr>
                          <a:xfrm>
                            <a:off x="4175" y="10340"/>
                            <a:ext cx="932" cy="932"/>
                            <a:chOff x="6009" y="2864"/>
                            <a:chExt cx="932" cy="932"/>
                          </a:xfrm>
                        </wpg:grpSpPr>
                        <wps:wsp>
                          <wps:cNvPr id="33" name="椭圆 4"/>
                          <wps:cNvSpPr/>
                          <wps:spPr>
                            <a:xfrm>
                              <a:off x="6009" y="2864"/>
                              <a:ext cx="932" cy="932"/>
                            </a:xfrm>
                            <a:prstGeom prst="ellipse">
                              <a:avLst/>
                            </a:prstGeom>
                            <a:solidFill>
                              <a:srgbClr val="7F7F7F"/>
                            </a:solidFill>
                            <a:ln w="12700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34" name="文本框 52"/>
                          <wps:cNvSpPr txBox="1"/>
                          <wps:spPr>
                            <a:xfrm>
                              <a:off x="6051" y="2970"/>
                              <a:ext cx="848" cy="7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line="168" w:lineRule="auto"/>
                                  <w:jc w:val="center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/>
                                    <w:sz w:val="26"/>
                                    <w:szCs w:val="26"/>
                                  </w:rPr>
                                  <w:t>社团活动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g:grpSp>
                        <wpg:cNvPr id="38" name="组合 88"/>
                        <wpg:cNvGrpSpPr/>
                        <wpg:grpSpPr>
                          <a:xfrm>
                            <a:off x="3568" y="10653"/>
                            <a:ext cx="382" cy="382"/>
                            <a:chOff x="1754" y="9208"/>
                            <a:chExt cx="382" cy="382"/>
                          </a:xfrm>
                        </wpg:grpSpPr>
                        <wps:wsp>
                          <wps:cNvPr id="36" name="椭圆 4"/>
                          <wps:cNvSpPr/>
                          <wps:spPr>
                            <a:xfrm>
                              <a:off x="1754" y="9208"/>
                              <a:ext cx="382" cy="382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  <a:ln w="12700">
                              <a:noFill/>
                            </a:ln>
                          </wps:spPr>
                          <wps:bodyPr wrap="square" anchor="ctr" upright="1"/>
                        </wps:wsp>
                        <wps:wsp>
                          <wps:cNvPr id="37" name="椭圆 25"/>
                          <wps:cNvSpPr/>
                          <wps:spPr>
                            <a:xfrm>
                              <a:off x="1821" y="9275"/>
                              <a:ext cx="248" cy="24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noFill/>
                            </a:ln>
                          </wps:spPr>
                          <wps:bodyPr wrap="square" anchor="ctr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margin-left:-38pt;margin-top:589.55pt;height:46.6pt;width:76.95pt;z-index:251675648;mso-width-relative:page;mso-height-relative:page;" coordorigin="3568,10340" coordsize="1539,932" o:gfxdata="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">
                <o:lock v:ext="edit" aspectratio="f"/>
                <v:line id="直接连接符 83" o:spid="_x0000_s1026" o:spt="20" style="position:absolute;left:3953;top:10801;height:0;width:154;" filled="f" stroked="t" coordsize="21600,21600" o:gfxdata="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5eior4A&#10;AADbAAAADwAAAAAAAAABACAAAAAiAAAAZHJzL2Rvd25yZXYueG1sUEsBAhQAFAAAAAgAh07iQDMv&#10;BZ47AAAAOQAAABAAAAAAAAAAAQAgAAAADQEAAGRycy9zaGFwZXhtbC54bWxQSwUGAAAAAAYABgBb&#10;AQAAtwMAAAAA&#10;">
                  <v:fill on="f" focussize="0,0"/>
                  <v:stroke weight="3pt" color="#7F7F7F" joinstyle="miter"/>
                  <v:imagedata o:title=""/>
                  <o:lock v:ext="edit" aspectratio="f"/>
                </v:line>
                <v:group id="组合 72" o:spid="_x0000_s1026" o:spt="203" style="position:absolute;left:4175;top:10340;height:932;width:932;" coordorigin="6009,2864" coordsize="932,932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" o:spid="_x0000_s1026" o:spt="3" type="#_x0000_t3" style="position:absolute;left:6009;top:2864;height:932;width:932;v-text-anchor:middle;" fillcolor="#7F7F7F" filled="t" stroked="f" coordsize="21600,21600" o:gfxdata="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CpFk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/>
                    <v:imagedata o:title=""/>
                    <o:lock v:ext="edit" aspectratio="f"/>
                  </v:shape>
                  <v:shape id="文本框 52" o:spid="_x0000_s1026" o:spt="202" type="#_x0000_t202" style="position:absolute;left:6051;top:2970;height:721;width:848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spacing w:line="168" w:lineRule="auto"/>
                            <w:jc w:val="center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/>
                              <w:sz w:val="26"/>
                              <w:szCs w:val="26"/>
                            </w:rPr>
                            <w:t>社团活动</w:t>
                          </w:r>
                        </w:p>
                      </w:txbxContent>
                    </v:textbox>
                  </v:shape>
                </v:group>
                <v:group id="组合 88" o:spid="_x0000_s1026" o:spt="203" style="position:absolute;left:3568;top:10653;height:382;width:382;" coordorigin="1754,9208" coordsize="382,382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椭圆 4" o:spid="_x0000_s1026" o:spt="3" type="#_x0000_t3" style="position:absolute;left:1754;top:9208;height:382;width:382;v-text-anchor:middle;" fillcolor="#7030A0" filled="t" stroked="f" coordsize="21600,21600" o:gfxdata="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HSEP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/>
                    <v:imagedata o:title=""/>
                    <o:lock v:ext="edit" aspectratio="f"/>
                  </v:shape>
                  <v:shape id="椭圆 25" o:spid="_x0000_s1026" o:spt="3" type="#_x0000_t3" style="position:absolute;left:1821;top:9275;height:248;width:248;v-text-anchor:middle;" fillcolor="#FFFFFF" filled="t" stroked="f" coordsize="21600,21600" o:gfxdata="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J9ZF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298450</wp:posOffset>
                </wp:positionH>
                <wp:positionV relativeFrom="paragraph">
                  <wp:posOffset>8580755</wp:posOffset>
                </wp:positionV>
                <wp:extent cx="5727065" cy="829945"/>
                <wp:effectExtent l="0" t="0" r="0" b="0"/>
                <wp:wrapNone/>
                <wp:docPr id="5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065" cy="1049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23.5pt;margin-top:675.65pt;height:65.35pt;width:450.95pt;z-index:251678720;mso-width-relative:page;mso-height-relative:page;" filled="f" stroked="f" coordsize="21600,21600" o:gfxdata="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GYjSLdAAAADAEAAA8AAAAAAAAAAQAgAAAAIgAAAGRycy9kb3ducmV2LnhtbFBLAQIU&#10;ABQAAAAIAIdO4kBhR5TG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color w:val="00000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227965</wp:posOffset>
                </wp:positionV>
                <wp:extent cx="72390" cy="9203055"/>
                <wp:effectExtent l="63500" t="63500" r="77470" b="7556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" cy="9203055"/>
                        </a:xfrm>
                        <a:prstGeom prst="straightConnector1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diamond" w="lg" len="lg"/>
                          <a:tailEnd type="diamond" w="lg" len="lg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连接符 2" o:spid="_x0000_s1026" o:spt="32" type="#_x0000_t32" style="position:absolute;left:0pt;margin-left:-37.9pt;margin-top:17.95pt;height:724.65pt;width:5.7pt;z-index:251659264;mso-width-relative:page;mso-height-relative:page;" filled="f" stroked="t" coordsize="21600,21600" o:gfxdata="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T12992wAA&#10;AAsBAAAPAAAAAAAAAAEAIAAAACIAAABkcnMvZG93bnJldi54bWxQSwECFAAUAAAACACHTuJAHh/D&#10;ZuIBAACpAwAADgAAAAAAAAABACAAAAAqAQAAZHJzL2Uyb0RvYy54bWxQSwUGAAAAAAYABgBZAQAA&#10;fgUAAAAA&#10;">
                <v:fill on="f" focussize="0,0"/>
                <v:stroke weight="1.5pt" color="#000000" joinstyle="miter" startarrow="diamond" startarrowwidth="wide" startarrowlength="long" endarrow="diamond" endarrowwidth="wide" endarrowlength="long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45720</wp:posOffset>
                </wp:positionV>
                <wp:extent cx="5652770" cy="7371715"/>
                <wp:effectExtent l="0" t="0" r="0" b="0"/>
                <wp:wrapNone/>
                <wp:docPr id="1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820" cy="7371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2048小游戏    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2017.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  <w:lang w:val="en-US" w:eastAsia="zh-CN"/>
                              </w:rPr>
                              <w:t>7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t>项目简介：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自适应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支持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移动端的2048小游戏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Cs w:val="21"/>
                              </w:rPr>
                              <w:t>在线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Cs w:val="21"/>
                              </w:rPr>
                              <w:t>地址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instrText xml:space="preserve"> HYPERLINK "dengshushan.com/tryFe/2048"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dengshushan.com/tryFe/2048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t>技术简介：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完成2048游戏功能。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t>负责内容：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个人独立完成。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供应商-超市-用户电商系统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2017.4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t>技术简介：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系统采用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color w:val="000000"/>
                                <w:sz w:val="24"/>
                              </w:rPr>
                              <w:t>B/S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模式，使用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color w:val="000000"/>
                                <w:sz w:val="24"/>
                              </w:rPr>
                              <w:t>MySQL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数据库，使用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color w:val="000000"/>
                                <w:sz w:val="24"/>
                              </w:rPr>
                              <w:t>Bootstrap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color w:val="000000"/>
                                <w:sz w:val="24"/>
                              </w:rPr>
                              <w:t>jQuery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进行前端开发，使用PHP进行服务端开发，使用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color w:val="000000"/>
                                <w:sz w:val="24"/>
                              </w:rPr>
                              <w:t>ThinkPHP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框架。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t>系统简介：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二级分销系统，三种用户：普通用户、超市用户、供应商用户；两个商城：供应商商城、超市商城；九大功能模块：登陆注册、商品管理、购物车管理、订单管理、账单管理、超市/供应商管理、个人信息管理、地址管理、安全退出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t>负责内容：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个人独立完成。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简历模板      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2017.3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t>项目简介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响应式的简历模板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t>在线地址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color w:val="000000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color w:val="000000"/>
                                <w:sz w:val="24"/>
                              </w:rPr>
                              <w:instrText xml:space="preserve"> HYPERLINK "https://shannuo.github.io/resume" </w:instrTex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color w:val="000000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Times New Roman" w:hAnsi="Times New Roman" w:eastAsia="微软雅黑"/>
                                <w:sz w:val="24"/>
                              </w:rPr>
                              <w:t>dengshushan.com/resume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color w:val="000000"/>
                                <w:sz w:val="24"/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t>技术简介：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采用</w:t>
                            </w:r>
                            <w:r>
                              <w:rPr>
                                <w:rFonts w:hint="eastAsia" w:ascii="Times New Roman" w:hAnsi="Times New Roman" w:eastAsia="微软雅黑"/>
                                <w:color w:val="000000"/>
                                <w:sz w:val="24"/>
                              </w:rPr>
                              <w:t>Boostrap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实现响应式的网页布局，方便移动设备浏览。使用Git进行版本控制，使用Github Pages进行部署。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t>负责内容：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个人独立完成。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/>
                                <w:sz w:val="24"/>
                              </w:rPr>
                              <w:t>基于SpooLing的多打印机模拟系统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 xml:space="preserve">                                    2016.7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t>项目简介：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多打印机模拟系统。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t>技术简介：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使用c#编写系统，实现输入输出井的仿真、数据从输出井到多台打印机打印的过程模拟、多线程的实现以及可视化与测试。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t>负责内容：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个人独立完成。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Bug管理系统      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2016.5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t>项目简介：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一个基于B/S架构的Bug管理系统。基于本平台，测试人员可以提交Bug，开发人员可以通过平台处理Bug。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t>技术简介：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使用Bootstrap、jQuery进行前端开发。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Cs w:val="21"/>
                              </w:rPr>
                              <w:t>负责内容：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  <w:t>负责表的设计与创建，以及SQL语句的编写。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26.2pt;margin-top:3.6pt;height:580.45pt;width:445.1pt;z-index:251672576;mso-width-relative:page;mso-height-relative:page;" filled="f" stroked="f" coordsize="21600,21600" o:gfxdata="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ZHK4BtoAAAAJAQAADwAAAAAAAAABACAAAAAiAAAAZHJzL2Rvd25yZXYueG1sUEsBAhQAFAAA&#10;AAgAh07iQOb495AmAgAAKQ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/>
                          <w:sz w:val="24"/>
                        </w:rPr>
                        <w:t xml:space="preserve">2048小游戏               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2017.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  <w:lang w:val="en-US" w:eastAsia="zh-CN"/>
                        </w:rPr>
                        <w:t>7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  <w:t>项目简介：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自适应</w:t>
                      </w:r>
                      <w:r>
                        <w:rPr>
                          <w:rFonts w:ascii="微软雅黑" w:hAnsi="微软雅黑" w:eastAsia="微软雅黑" w:cs="微软雅黑"/>
                          <w:color w:val="000000"/>
                          <w:szCs w:val="21"/>
                        </w:rPr>
                        <w:t>支持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移动端的2048小游戏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Cs w:val="21"/>
                        </w:rPr>
                        <w:t>在线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Cs w:val="21"/>
                        </w:rPr>
                        <w:t>地址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instrText xml:space="preserve"> HYPERLINK "dengshushan.com/tryFe/2048"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szCs w:val="21"/>
                        </w:rPr>
                        <w:t>dengshushan.com/tryFe/2048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  <w:t>技术简介：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完成2048游戏功能。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  <w:t>负责内容：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个人独立完成。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/>
                          <w:sz w:val="24"/>
                        </w:rPr>
                        <w:t xml:space="preserve">供应商-超市-用户电商系统 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2017.4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  <w:t>技术简介：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系统采用</w:t>
                      </w:r>
                      <w:r>
                        <w:rPr>
                          <w:rFonts w:hint="eastAsia" w:ascii="Times New Roman" w:hAnsi="Times New Roman" w:eastAsia="微软雅黑"/>
                          <w:color w:val="000000"/>
                          <w:sz w:val="24"/>
                        </w:rPr>
                        <w:t>B/S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模式，使用</w:t>
                      </w:r>
                      <w:r>
                        <w:rPr>
                          <w:rFonts w:hint="eastAsia" w:ascii="Times New Roman" w:hAnsi="Times New Roman" w:eastAsia="微软雅黑"/>
                          <w:color w:val="000000"/>
                          <w:sz w:val="24"/>
                        </w:rPr>
                        <w:t>MySQL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数据库，使用</w:t>
                      </w:r>
                      <w:r>
                        <w:rPr>
                          <w:rFonts w:hint="eastAsia" w:ascii="Times New Roman" w:hAnsi="Times New Roman" w:eastAsia="微软雅黑"/>
                          <w:color w:val="000000"/>
                          <w:sz w:val="24"/>
                        </w:rPr>
                        <w:t>Bootstrap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、</w:t>
                      </w:r>
                      <w:r>
                        <w:rPr>
                          <w:rFonts w:hint="eastAsia" w:ascii="Times New Roman" w:hAnsi="Times New Roman" w:eastAsia="微软雅黑"/>
                          <w:color w:val="000000"/>
                          <w:sz w:val="24"/>
                        </w:rPr>
                        <w:t>jQuery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进行前端开发，使用PHP进行服务端开发，使用</w:t>
                      </w:r>
                      <w:r>
                        <w:rPr>
                          <w:rFonts w:hint="eastAsia" w:ascii="Times New Roman" w:hAnsi="Times New Roman" w:eastAsia="微软雅黑"/>
                          <w:color w:val="000000"/>
                          <w:sz w:val="24"/>
                        </w:rPr>
                        <w:t>ThinkPHP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框架。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  <w:t>系统简介：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二级分销系统，三种用户：普通用户、超市用户、供应商用户；两个商城：供应商商城、超市商城；九大功能模块：登陆注册、商品管理、购物车管理、订单管理、账单管理、超市/供应商管理、个人信息管理、地址管理、安全退出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  <w:t>负责内容：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个人独立完成。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/>
                          <w:sz w:val="24"/>
                        </w:rPr>
                        <w:t xml:space="preserve">简历模板                 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2017.3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  <w:t>项目简介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响应式的简历模板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  <w:lang w:eastAsia="zh-CN"/>
                        </w:rPr>
                        <w:t>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  <w:t>在线地址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Times New Roman" w:hAnsi="Times New Roman" w:eastAsia="微软雅黑"/>
                          <w:color w:val="000000"/>
                          <w:sz w:val="24"/>
                        </w:rPr>
                        <w:fldChar w:fldCharType="begin"/>
                      </w:r>
                      <w:r>
                        <w:rPr>
                          <w:rFonts w:hint="eastAsia" w:ascii="Times New Roman" w:hAnsi="Times New Roman" w:eastAsia="微软雅黑"/>
                          <w:color w:val="000000"/>
                          <w:sz w:val="24"/>
                        </w:rPr>
                        <w:instrText xml:space="preserve"> HYPERLINK "https://shannuo.github.io/resume" </w:instrText>
                      </w:r>
                      <w:r>
                        <w:rPr>
                          <w:rFonts w:hint="eastAsia" w:ascii="Times New Roman" w:hAnsi="Times New Roman" w:eastAsia="微软雅黑"/>
                          <w:color w:val="000000"/>
                          <w:sz w:val="24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Times New Roman" w:hAnsi="Times New Roman" w:eastAsia="微软雅黑"/>
                          <w:sz w:val="24"/>
                        </w:rPr>
                        <w:t>dengshushan.com/resume</w:t>
                      </w:r>
                      <w:r>
                        <w:rPr>
                          <w:rFonts w:hint="eastAsia" w:ascii="Times New Roman" w:hAnsi="Times New Roman" w:eastAsia="微软雅黑"/>
                          <w:color w:val="000000"/>
                          <w:sz w:val="24"/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  <w:t>技术简介：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采用</w:t>
                      </w:r>
                      <w:r>
                        <w:rPr>
                          <w:rFonts w:hint="eastAsia" w:ascii="Times New Roman" w:hAnsi="Times New Roman" w:eastAsia="微软雅黑"/>
                          <w:color w:val="000000"/>
                          <w:sz w:val="24"/>
                        </w:rPr>
                        <w:t>Boostrap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实现响应式的网页布局，方便移动设备浏览。使用Git进行版本控制，使用Github Pages进行部署。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  <w:t>负责内容：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个人独立完成。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/>
                          <w:sz w:val="24"/>
                        </w:rPr>
                        <w:t>基于SpooLing的多打印机模拟系统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 xml:space="preserve">                                    2016.7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  <w:t>项目简介：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多打印机模拟系统。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  <w:t>技术简介：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使用c#编写系统，实现输入输出井的仿真、数据从输出井到多台打印机打印的过程模拟、多线程的实现以及可视化与测试。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  <w:t>负责内容：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个人独立完成。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</w:p>
                    <w:p>
                      <w:pPr>
                        <w:numPr>
                          <w:ilvl w:val="0"/>
                          <w:numId w:val="4"/>
                        </w:numPr>
                        <w:snapToGrid w:val="0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000000"/>
                          <w:sz w:val="24"/>
                        </w:rPr>
                        <w:t xml:space="preserve">Bug管理系统                     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2016.5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  <w:t>项目简介：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一个基于B/S架构的Bug管理系统。基于本平台，测试人员可以提交Bug，开发人员可以通过平台处理Bug。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  <w:t>技术简介：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使用Bootstrap、jQuery进行前端开发。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Cs w:val="21"/>
                        </w:rPr>
                        <w:t>负责内容：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  <w:t>负责表的设计与创建，以及SQL语句的编写。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="微软雅黑"/>
                          <w:color w:val="00000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5710555</wp:posOffset>
                </wp:positionH>
                <wp:positionV relativeFrom="paragraph">
                  <wp:posOffset>9742170</wp:posOffset>
                </wp:positionV>
                <wp:extent cx="741045" cy="179705"/>
                <wp:effectExtent l="4445" t="4445" r="16510" b="13970"/>
                <wp:wrapNone/>
                <wp:docPr id="10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2F2F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71" o:spid="_x0000_s1026" o:spt="1" style="position:absolute;left:0pt;margin-left:449.65pt;margin-top:767.1pt;height:14.15pt;width:58.35pt;z-index:251668480;mso-width-relative:page;mso-height-relative:page;" fillcolor="#FFFFFF" filled="t" stroked="t" coordsize="21600,21600" o:gfxdata="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AhnWa3AAAAA4BAAAPAAAAAAAAAAEAIAAAACIAAABkcnMvZG93bnJldi54bWxQSwECFAAUAAAA&#10;CACHTuJAXC8sDOoBAADfAwAADgAAAAAAAAABACAAAAArAQAAZHJzL2Uyb0RvYy54bWxQSwUGAAAA&#10;AAYABgBZAQAAhwUAAAAA&#10;">
                <v:fill on="t" focussize="0,0"/>
                <v:stroke color="#F2F2F2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7807960</wp:posOffset>
                </wp:positionV>
                <wp:extent cx="591820" cy="591820"/>
                <wp:effectExtent l="1088390" t="0" r="0" b="7085965"/>
                <wp:wrapNone/>
                <wp:docPr id="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20" cy="591820"/>
                          <a:chOff x="6009" y="2864"/>
                          <a:chExt cx="932" cy="932"/>
                        </a:xfrm>
                      </wpg:grpSpPr>
                      <wps:wsp>
                        <wps:cNvPr id="7" name="椭圆 4"/>
                        <wps:cNvSpPr/>
                        <wps:spPr>
                          <a:xfrm>
                            <a:off x="4295" y="14019"/>
                            <a:ext cx="932" cy="932"/>
                          </a:xfrm>
                          <a:prstGeom prst="ellipse">
                            <a:avLst/>
                          </a:prstGeom>
                          <a:solidFill>
                            <a:srgbClr val="1F4E79"/>
                          </a:solidFill>
                          <a:ln w="12700">
                            <a:noFill/>
                          </a:ln>
                        </wps:spPr>
                        <wps:bodyPr wrap="square" anchor="ctr" upright="1"/>
                      </wps:wsp>
                      <wps:wsp>
                        <wps:cNvPr id="8" name="文本框 52"/>
                        <wps:cNvSpPr txBox="1"/>
                        <wps:spPr>
                          <a:xfrm>
                            <a:off x="4337" y="14125"/>
                            <a:ext cx="848" cy="7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168" w:lineRule="auto"/>
                                <w:jc w:val="center"/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FFFFFF"/>
                                  <w:sz w:val="26"/>
                                  <w:szCs w:val="26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9" o:spid="_x0000_s1026" o:spt="203" style="position:absolute;left:0pt;margin-left:-4.25pt;margin-top:614.8pt;height:46.6pt;width:46.6pt;z-index:251665408;mso-width-relative:page;mso-height-relative:page;" coordorigin="6009,2864" coordsize="932,932" o:gfxdata="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TwnrytsAAAALAQAADwAA&#10;AAAAAAABACAAAAAiAAAAZHJzL2Rvd25yZXYueG1sUEsBAhQAFAAAAAgAh07iQLPjQTiFAgAA7wUA&#10;AA4AAAAAAAAAAQAgAAAAKgEAAGRycy9lMm9Eb2MueG1sUEsFBgAAAAAGAAYAWQEAACEGAAAAAA==&#10;">
                <o:lock v:ext="edit" aspectratio="f"/>
                <v:shape id="椭圆 4" o:spid="_x0000_s1026" o:spt="3" type="#_x0000_t3" style="position:absolute;left:4295;top:14019;height:932;width:932;v-text-anchor:middle;" fillcolor="#1F4E79" filled="t" stroked="f" coordsize="21600,21600" o:gfxdata="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bJxg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/>
                  <v:imagedata o:title=""/>
                  <o:lock v:ext="edit" aspectratio="f"/>
                </v:shape>
                <v:shape id="文本框 52" o:spid="_x0000_s1026" o:spt="202" type="#_x0000_t202" style="position:absolute;left:4337;top:14125;height:721;width:848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168" w:lineRule="auto"/>
                          <w:jc w:val="center"/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FFFFFF"/>
                            <w:sz w:val="26"/>
                            <w:szCs w:val="26"/>
                          </w:rPr>
                          <w:t>专业技能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footnotePr>
        <w:numFmt w:val="decimal"/>
      </w:footnote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8"/>
    <w:family w:val="auto"/>
    <w:pitch w:val="default"/>
    <w:sig w:usb0="A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2C95F"/>
    <w:multiLevelType w:val="singleLevel"/>
    <w:tmpl w:val="5912C9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9152D4C"/>
    <w:multiLevelType w:val="singleLevel"/>
    <w:tmpl w:val="59152D4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9152D5C"/>
    <w:multiLevelType w:val="singleLevel"/>
    <w:tmpl w:val="59152D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9152D73"/>
    <w:multiLevelType w:val="singleLevel"/>
    <w:tmpl w:val="59152D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9152E85"/>
    <w:multiLevelType w:val="singleLevel"/>
    <w:tmpl w:val="59152E8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62F70"/>
    <w:rsid w:val="00074DF2"/>
    <w:rsid w:val="001D4DE3"/>
    <w:rsid w:val="00652A7A"/>
    <w:rsid w:val="007424F6"/>
    <w:rsid w:val="0078200C"/>
    <w:rsid w:val="00784F90"/>
    <w:rsid w:val="00974283"/>
    <w:rsid w:val="00B56D8F"/>
    <w:rsid w:val="00BC3F95"/>
    <w:rsid w:val="031771BB"/>
    <w:rsid w:val="03A76C73"/>
    <w:rsid w:val="047E6E21"/>
    <w:rsid w:val="04BF119D"/>
    <w:rsid w:val="04C81A6B"/>
    <w:rsid w:val="078B781B"/>
    <w:rsid w:val="0B901FB9"/>
    <w:rsid w:val="0CDB52C9"/>
    <w:rsid w:val="0D1375F3"/>
    <w:rsid w:val="0D6845A9"/>
    <w:rsid w:val="0EF274A6"/>
    <w:rsid w:val="125C242D"/>
    <w:rsid w:val="15CC2553"/>
    <w:rsid w:val="15E20F79"/>
    <w:rsid w:val="16C42D33"/>
    <w:rsid w:val="194D6D27"/>
    <w:rsid w:val="195267F0"/>
    <w:rsid w:val="19662F70"/>
    <w:rsid w:val="19B07298"/>
    <w:rsid w:val="1A0A7E70"/>
    <w:rsid w:val="1A926725"/>
    <w:rsid w:val="1ABC1310"/>
    <w:rsid w:val="1BAC7E79"/>
    <w:rsid w:val="1BBC62C8"/>
    <w:rsid w:val="1D1A4FEC"/>
    <w:rsid w:val="1ECC0A02"/>
    <w:rsid w:val="22F8166E"/>
    <w:rsid w:val="24C7606D"/>
    <w:rsid w:val="27264D34"/>
    <w:rsid w:val="2A5E4BF0"/>
    <w:rsid w:val="2B2B1982"/>
    <w:rsid w:val="2B2C2181"/>
    <w:rsid w:val="2DC33419"/>
    <w:rsid w:val="2F095689"/>
    <w:rsid w:val="321C52B2"/>
    <w:rsid w:val="337C0412"/>
    <w:rsid w:val="34B27978"/>
    <w:rsid w:val="37E2628E"/>
    <w:rsid w:val="380031B2"/>
    <w:rsid w:val="39856770"/>
    <w:rsid w:val="3B062CE2"/>
    <w:rsid w:val="3CBE2542"/>
    <w:rsid w:val="40255E81"/>
    <w:rsid w:val="46D16298"/>
    <w:rsid w:val="47FB5C11"/>
    <w:rsid w:val="4AE308A4"/>
    <w:rsid w:val="51D07823"/>
    <w:rsid w:val="528520FB"/>
    <w:rsid w:val="53B15CE3"/>
    <w:rsid w:val="540F3E4A"/>
    <w:rsid w:val="54817DDE"/>
    <w:rsid w:val="5555087E"/>
    <w:rsid w:val="586315C6"/>
    <w:rsid w:val="58EC21DB"/>
    <w:rsid w:val="59B223C8"/>
    <w:rsid w:val="5B165546"/>
    <w:rsid w:val="5B6B198C"/>
    <w:rsid w:val="5BFA4E08"/>
    <w:rsid w:val="5CF53977"/>
    <w:rsid w:val="5CF779EF"/>
    <w:rsid w:val="5D3D1B4B"/>
    <w:rsid w:val="5DE8256C"/>
    <w:rsid w:val="5E1603AA"/>
    <w:rsid w:val="5E662632"/>
    <w:rsid w:val="5F5511A5"/>
    <w:rsid w:val="5F8F2175"/>
    <w:rsid w:val="61814C9C"/>
    <w:rsid w:val="662463F6"/>
    <w:rsid w:val="670F0662"/>
    <w:rsid w:val="670F163A"/>
    <w:rsid w:val="67151E4C"/>
    <w:rsid w:val="673D3C18"/>
    <w:rsid w:val="6F7C6D9D"/>
    <w:rsid w:val="701268EA"/>
    <w:rsid w:val="7086778E"/>
    <w:rsid w:val="70B23626"/>
    <w:rsid w:val="72FB794A"/>
    <w:rsid w:val="73D52E8B"/>
    <w:rsid w:val="744B45F2"/>
    <w:rsid w:val="77E56289"/>
    <w:rsid w:val="7B445C3A"/>
    <w:rsid w:val="7BBD013A"/>
    <w:rsid w:val="7CEA6A3D"/>
    <w:rsid w:val="7D1F563C"/>
    <w:rsid w:val="7E0C56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rPr>
      <w:sz w:val="24"/>
      <w:szCs w:val="20"/>
    </w:rPr>
  </w:style>
  <w:style w:type="character" w:styleId="4">
    <w:name w:val="FollowedHyperlink"/>
    <w:uiPriority w:val="0"/>
    <w:rPr>
      <w:color w:val="954F72"/>
      <w:u w:val="single"/>
    </w:rPr>
  </w:style>
  <w:style w:type="character" w:styleId="5">
    <w:name w:val="Emphasis"/>
    <w:qFormat/>
    <w:uiPriority w:val="0"/>
    <w:rPr>
      <w:i/>
    </w:rPr>
  </w:style>
  <w:style w:type="character" w:styleId="6">
    <w:name w:val="Hyperlink"/>
    <w:qFormat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12304;&#36890;&#29992;&#31616;&#21382;&#12305;&#20010;&#24615;&#21807;&#32654;&#21830;&#21153;&#31616;&#21382;&#36890;&#29992;&#27169;&#26495;GSH3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C:\Users\Administrator\AppData\Roaming\kingsoft\office6\templates\download\默认\【通用简历】个性唯美商务简历通用模板GSH34.doc</Template>
  <Pages>2</Pages>
  <Words>3</Words>
  <Characters>22</Characters>
  <Lines>1</Lines>
  <Paragraphs>1</Paragraphs>
  <ScaleCrop>false</ScaleCrop>
  <LinksUpToDate>false</LinksUpToDate>
  <CharactersWithSpaces>24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2017-08-02T03:10:00Z</dcterms:created>
  <dc:creator>Administrator</dc:creator>
  <cp:lastModifiedBy>shan</cp:lastModifiedBy>
  <dcterms:modified xsi:type="dcterms:W3CDTF">2017-08-03T17:37:58Z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